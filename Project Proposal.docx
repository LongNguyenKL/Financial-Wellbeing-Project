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53B9" w14:textId="77777777" w:rsidR="576062CF" w:rsidRDefault="576062CF" w:rsidP="00FD478C"/>
    <w:p w14:paraId="57D69B2D" w14:textId="77777777" w:rsidR="576062CF" w:rsidRDefault="576062CF" w:rsidP="00FD478C"/>
    <w:p w14:paraId="5F0BE550" w14:textId="77777777" w:rsidR="576062CF" w:rsidRDefault="576062CF" w:rsidP="00FD478C"/>
    <w:p w14:paraId="66691157" w14:textId="77777777" w:rsidR="576062CF" w:rsidRDefault="576062CF" w:rsidP="00FD478C"/>
    <w:p w14:paraId="63119BC8" w14:textId="77777777" w:rsidR="000C5F1A" w:rsidRDefault="000C5F1A" w:rsidP="000C5F1A">
      <w:pPr>
        <w:pStyle w:val="Title"/>
      </w:pPr>
      <w:r>
        <w:t xml:space="preserve">Financial Well-being Evaluation Based on </w:t>
      </w:r>
    </w:p>
    <w:p w14:paraId="67CB2A4B" w14:textId="73AD8699" w:rsidR="576062CF" w:rsidRPr="00FD478C" w:rsidRDefault="000C5F1A" w:rsidP="000C5F1A">
      <w:pPr>
        <w:pStyle w:val="Title"/>
      </w:pPr>
      <w:r>
        <w:t>Multiple Financial Metrics (Project Proposal)</w:t>
      </w:r>
    </w:p>
    <w:p w14:paraId="78226A77" w14:textId="72B7F84C" w:rsidR="576062CF" w:rsidRDefault="000C5F1A" w:rsidP="00FD478C">
      <w:pPr>
        <w:pStyle w:val="Subtitle"/>
      </w:pPr>
      <w:r>
        <w:t>(temporary name – feel free to suggest other names)</w:t>
      </w:r>
    </w:p>
    <w:p w14:paraId="2A6BD838" w14:textId="77777777" w:rsidR="000C5F1A" w:rsidRPr="000C5F1A" w:rsidRDefault="000C5F1A" w:rsidP="000C5F1A"/>
    <w:p w14:paraId="5B5B54A9" w14:textId="78F7901E" w:rsidR="00FD478C" w:rsidRDefault="000C5F1A" w:rsidP="00FD478C">
      <w:pPr>
        <w:pStyle w:val="Subtitle"/>
      </w:pPr>
      <w:r>
        <w:t>Long Nguyen, Kadiatou Sogodogo, Srujana Bele</w:t>
      </w:r>
    </w:p>
    <w:p w14:paraId="59CBB3EE" w14:textId="18D35E1C" w:rsidR="00FD478C" w:rsidRDefault="00FD478C" w:rsidP="00FD478C">
      <w:pPr>
        <w:pStyle w:val="Subtitle"/>
      </w:pPr>
      <w:r w:rsidRPr="00FD478C">
        <w:t xml:space="preserve"> </w:t>
      </w:r>
      <w:r w:rsidR="000C5F1A">
        <w:t>University of South Florida</w:t>
      </w:r>
    </w:p>
    <w:p w14:paraId="76C297CF" w14:textId="013E1169" w:rsidR="00FD478C" w:rsidRDefault="000C5F1A" w:rsidP="00FD478C">
      <w:pPr>
        <w:pStyle w:val="Subtitle"/>
      </w:pPr>
      <w:r>
        <w:t>ISM6136:</w:t>
      </w:r>
      <w:r w:rsidR="00FD478C" w:rsidRPr="00FD478C">
        <w:t xml:space="preserve"> </w:t>
      </w:r>
      <w:r>
        <w:t>Data Mining</w:t>
      </w:r>
      <w:r w:rsidR="00FD478C" w:rsidRPr="00FD478C">
        <w:t xml:space="preserve"> </w:t>
      </w:r>
    </w:p>
    <w:p w14:paraId="2246E50D" w14:textId="77777777" w:rsidR="576062CF" w:rsidRDefault="576062CF" w:rsidP="00DF3215"/>
    <w:p w14:paraId="14CDD926" w14:textId="77777777" w:rsidR="717E282B" w:rsidRDefault="717E282B" w:rsidP="00DF3215"/>
    <w:p w14:paraId="38104DD6" w14:textId="77777777" w:rsidR="717E282B" w:rsidRDefault="717E282B" w:rsidP="00DF3215"/>
    <w:p w14:paraId="6486EC12" w14:textId="77777777" w:rsidR="717E282B" w:rsidRDefault="717E282B" w:rsidP="00DF3215"/>
    <w:p w14:paraId="271B6CDF" w14:textId="77777777" w:rsidR="717E282B" w:rsidRDefault="717E282B" w:rsidP="00DF3215"/>
    <w:p w14:paraId="622C63ED" w14:textId="77777777" w:rsidR="709762D6" w:rsidRDefault="709762D6" w:rsidP="00DF3215"/>
    <w:p w14:paraId="5C026EC9" w14:textId="77777777" w:rsidR="709762D6" w:rsidRDefault="709762D6" w:rsidP="00DF3215"/>
    <w:p w14:paraId="31C38FD8" w14:textId="77777777" w:rsidR="576062CF" w:rsidRDefault="576062CF" w:rsidP="000C5F1A">
      <w:pPr>
        <w:ind w:firstLine="0"/>
      </w:pPr>
      <w:r>
        <w:br w:type="page"/>
      </w:r>
    </w:p>
    <w:p w14:paraId="5A677B8B" w14:textId="77777777" w:rsidR="000C5F1A" w:rsidRDefault="000C5F1A" w:rsidP="00904DBE">
      <w:pPr>
        <w:pStyle w:val="SectionTitle"/>
      </w:pPr>
      <w:r>
        <w:lastRenderedPageBreak/>
        <w:t>Problem Statement</w:t>
      </w:r>
    </w:p>
    <w:p w14:paraId="632FA6FE" w14:textId="77777777" w:rsidR="000C5F1A" w:rsidRDefault="000C5F1A" w:rsidP="000C5F1A">
      <w:r>
        <w:t>[Kadi’s part]</w:t>
      </w:r>
    </w:p>
    <w:p w14:paraId="508C55A4" w14:textId="77777777" w:rsidR="000C5F1A" w:rsidRDefault="000C5F1A" w:rsidP="000C5F1A">
      <w:pPr>
        <w:pStyle w:val="Heading1"/>
      </w:pPr>
      <w:r>
        <w:t>Data Source</w:t>
      </w:r>
    </w:p>
    <w:p w14:paraId="367216DA" w14:textId="2CCA6DF9" w:rsidR="00904DBE" w:rsidRDefault="000C5F1A" w:rsidP="000C5F1A">
      <w:r>
        <w:t>***Remember to include link (</w:t>
      </w:r>
      <w:hyperlink r:id="rId10" w:history="1">
        <w:r w:rsidRPr="009C6843">
          <w:rPr>
            <w:rStyle w:val="Hyperlink"/>
          </w:rPr>
          <w:t>https://www.consumerfinance.gov/documents/5588/cfpb_nfwbs-puf-user-guide.pdf</w:t>
        </w:r>
      </w:hyperlink>
      <w:r>
        <w:t xml:space="preserve">)  and description of the data. I guess you can copy and paraphrase the description from the link. </w:t>
      </w:r>
    </w:p>
    <w:p w14:paraId="339E7D09" w14:textId="563C388E" w:rsidR="0085229B" w:rsidRDefault="0085229B" w:rsidP="0085229B">
      <w:pPr>
        <w:pStyle w:val="Heading1"/>
      </w:pPr>
      <w:r>
        <w:t>Methodology</w:t>
      </w:r>
    </w:p>
    <w:p w14:paraId="7DEBAF85" w14:textId="27464557" w:rsidR="0085229B" w:rsidRDefault="0085229B" w:rsidP="0085229B">
      <w:r>
        <w:t>[Long’s part]</w:t>
      </w:r>
    </w:p>
    <w:p w14:paraId="2BF8C55D" w14:textId="081907B0" w:rsidR="0085229B" w:rsidRDefault="0085229B" w:rsidP="0085229B">
      <w:pPr>
        <w:pStyle w:val="ListParagraph"/>
        <w:numPr>
          <w:ilvl w:val="0"/>
          <w:numId w:val="1"/>
        </w:numPr>
      </w:pPr>
      <w:r>
        <w:t>Goals</w:t>
      </w:r>
    </w:p>
    <w:p w14:paraId="5A96D72E" w14:textId="526ABA40" w:rsidR="0085229B" w:rsidRPr="0085229B" w:rsidRDefault="0085229B" w:rsidP="0085229B">
      <w:pPr>
        <w:pStyle w:val="ListParagraph"/>
        <w:numPr>
          <w:ilvl w:val="0"/>
          <w:numId w:val="1"/>
        </w:numPr>
        <w:rPr>
          <w:b/>
          <w:bCs/>
          <w:color w:val="FF0000"/>
        </w:rPr>
      </w:pPr>
      <w:r w:rsidRPr="0085229B">
        <w:rPr>
          <w:b/>
          <w:bCs/>
          <w:color w:val="FF0000"/>
        </w:rPr>
        <w:t xml:space="preserve">I’m thinking of </w:t>
      </w:r>
      <w:proofErr w:type="gramStart"/>
      <w:r w:rsidRPr="0085229B">
        <w:rPr>
          <w:b/>
          <w:bCs/>
          <w:color w:val="FF0000"/>
        </w:rPr>
        <w:t>classify</w:t>
      </w:r>
      <w:proofErr w:type="gramEnd"/>
      <w:r w:rsidRPr="0085229B">
        <w:rPr>
          <w:b/>
          <w:bCs/>
          <w:color w:val="FF0000"/>
        </w:rPr>
        <w:t xml:space="preserve"> the financial well-being score into different categories: A, B,</w:t>
      </w:r>
      <w:r>
        <w:rPr>
          <w:b/>
          <w:bCs/>
          <w:color w:val="FF0000"/>
        </w:rPr>
        <w:t xml:space="preserve"> </w:t>
      </w:r>
      <w:r w:rsidRPr="0085229B">
        <w:rPr>
          <w:b/>
          <w:bCs/>
          <w:color w:val="FF0000"/>
        </w:rPr>
        <w:t>C,</w:t>
      </w:r>
      <w:r>
        <w:rPr>
          <w:b/>
          <w:bCs/>
          <w:color w:val="FF0000"/>
        </w:rPr>
        <w:t xml:space="preserve"> </w:t>
      </w:r>
      <w:r w:rsidRPr="0085229B">
        <w:rPr>
          <w:b/>
          <w:bCs/>
          <w:color w:val="FF0000"/>
        </w:rPr>
        <w:t>D,</w:t>
      </w:r>
      <w:r>
        <w:rPr>
          <w:b/>
          <w:bCs/>
          <w:color w:val="FF0000"/>
        </w:rPr>
        <w:t xml:space="preserve"> </w:t>
      </w:r>
      <w:r w:rsidRPr="0085229B">
        <w:rPr>
          <w:b/>
          <w:bCs/>
          <w:color w:val="FF0000"/>
        </w:rPr>
        <w:t>E. So that we can use the categorical variable for the random forest algorithm. (Linear regression should still use the numeric value).</w:t>
      </w:r>
    </w:p>
    <w:p w14:paraId="37E2194E" w14:textId="40E758A6" w:rsidR="0085229B" w:rsidRDefault="0085229B" w:rsidP="0085229B">
      <w:pPr>
        <w:pStyle w:val="ListParagraph"/>
        <w:numPr>
          <w:ilvl w:val="0"/>
          <w:numId w:val="1"/>
        </w:numPr>
      </w:pPr>
      <w:r>
        <w:t>Multiple regression to find the relationship between attributes and financial well-being.</w:t>
      </w:r>
    </w:p>
    <w:p w14:paraId="0AC99847" w14:textId="3239DF52" w:rsidR="0085229B" w:rsidRDefault="0085229B" w:rsidP="0085229B">
      <w:pPr>
        <w:pStyle w:val="ListParagraph"/>
        <w:numPr>
          <w:ilvl w:val="0"/>
          <w:numId w:val="1"/>
        </w:numPr>
      </w:pPr>
      <w:r>
        <w:t>Random forest to create a model that predicts one’s financial well-being based on their input/survey response.</w:t>
      </w:r>
    </w:p>
    <w:p w14:paraId="6B3E5E45" w14:textId="73F15C01" w:rsidR="0085229B" w:rsidRDefault="0085229B" w:rsidP="0085229B">
      <w:pPr>
        <w:pStyle w:val="Heading1"/>
      </w:pPr>
      <w:r>
        <w:t>Expected Results</w:t>
      </w:r>
    </w:p>
    <w:p w14:paraId="40483302" w14:textId="45845878" w:rsidR="0085229B" w:rsidRDefault="0085229B" w:rsidP="0085229B">
      <w:r>
        <w:t>[Srujana’s part]</w:t>
      </w:r>
    </w:p>
    <w:p w14:paraId="7AE12C38" w14:textId="048383A5" w:rsidR="0085229B" w:rsidRDefault="0085229B" w:rsidP="0085229B">
      <w:pPr>
        <w:rPr>
          <w:b/>
          <w:bCs/>
        </w:rPr>
      </w:pPr>
      <w:r>
        <w:t xml:space="preserve">Maybe rephrase the goals of the project that is mentioned in Methodology. Also, you need to add specific results that you think will be true. For example, which financial attributes will have a great impact on financial well-being, which one will have low impact. You can also predict the accuracy of the random forest model. </w:t>
      </w:r>
      <w:r w:rsidRPr="0085229B">
        <w:rPr>
          <w:b/>
          <w:bCs/>
          <w:color w:val="FF0000"/>
        </w:rPr>
        <w:t xml:space="preserve">None of these </w:t>
      </w:r>
      <w:proofErr w:type="gramStart"/>
      <w:r w:rsidRPr="0085229B">
        <w:rPr>
          <w:b/>
          <w:bCs/>
          <w:color w:val="FF0000"/>
        </w:rPr>
        <w:t>have to</w:t>
      </w:r>
      <w:proofErr w:type="gramEnd"/>
      <w:r w:rsidRPr="0085229B">
        <w:rPr>
          <w:b/>
          <w:bCs/>
          <w:color w:val="FF0000"/>
        </w:rPr>
        <w:t xml:space="preserve"> be correct.</w:t>
      </w:r>
    </w:p>
    <w:p w14:paraId="6723FFCC" w14:textId="342D0820" w:rsidR="0085229B" w:rsidRPr="0085229B" w:rsidRDefault="0085229B" w:rsidP="0085229B">
      <w:r>
        <w:t>Also remember to mention that the models are prone to random “noises” because people’s evaluations of their financial well-being are not the same.</w:t>
      </w:r>
    </w:p>
    <w:p w14:paraId="6AD0C775" w14:textId="21A6CC24" w:rsidR="00500997" w:rsidRDefault="00500997" w:rsidP="000C5F1A">
      <w:pPr>
        <w:ind w:firstLine="0"/>
      </w:pPr>
    </w:p>
    <w:sectPr w:rsidR="00500997" w:rsidSect="00660A56">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026FF" w14:textId="77777777" w:rsidR="00660A56" w:rsidRDefault="00660A56">
      <w:pPr>
        <w:spacing w:line="240" w:lineRule="auto"/>
      </w:pPr>
      <w:r>
        <w:separator/>
      </w:r>
    </w:p>
  </w:endnote>
  <w:endnote w:type="continuationSeparator" w:id="0">
    <w:p w14:paraId="0D2E217A" w14:textId="77777777" w:rsidR="00660A56" w:rsidRDefault="00660A56">
      <w:pPr>
        <w:spacing w:line="240" w:lineRule="auto"/>
      </w:pPr>
      <w:r>
        <w:continuationSeparator/>
      </w:r>
    </w:p>
  </w:endnote>
  <w:endnote w:type="continuationNotice" w:id="1">
    <w:p w14:paraId="132CD3D7" w14:textId="77777777" w:rsidR="00660A56" w:rsidRDefault="00660A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B6F1A1E" w14:textId="77777777" w:rsidTr="733B038C">
      <w:tc>
        <w:tcPr>
          <w:tcW w:w="3120" w:type="dxa"/>
        </w:tcPr>
        <w:p w14:paraId="4FAF42FD" w14:textId="77777777" w:rsidR="733B038C" w:rsidRDefault="733B038C" w:rsidP="733B038C">
          <w:pPr>
            <w:pStyle w:val="Header"/>
            <w:ind w:left="-115"/>
          </w:pPr>
        </w:p>
      </w:tc>
      <w:tc>
        <w:tcPr>
          <w:tcW w:w="3120" w:type="dxa"/>
        </w:tcPr>
        <w:p w14:paraId="11A9B1C4" w14:textId="77777777" w:rsidR="733B038C" w:rsidRDefault="733B038C" w:rsidP="733B038C">
          <w:pPr>
            <w:pStyle w:val="Header"/>
            <w:jc w:val="center"/>
          </w:pPr>
        </w:p>
      </w:tc>
      <w:tc>
        <w:tcPr>
          <w:tcW w:w="3120" w:type="dxa"/>
        </w:tcPr>
        <w:p w14:paraId="3615551D" w14:textId="77777777" w:rsidR="733B038C" w:rsidRDefault="733B038C" w:rsidP="733B038C">
          <w:pPr>
            <w:pStyle w:val="Header"/>
            <w:ind w:right="-115"/>
            <w:jc w:val="right"/>
          </w:pPr>
        </w:p>
      </w:tc>
    </w:tr>
  </w:tbl>
  <w:p w14:paraId="2049CFE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4AA626E" w14:textId="77777777" w:rsidTr="733B038C">
      <w:tc>
        <w:tcPr>
          <w:tcW w:w="3120" w:type="dxa"/>
        </w:tcPr>
        <w:p w14:paraId="6F41AD56" w14:textId="77777777" w:rsidR="733B038C" w:rsidRDefault="733B038C" w:rsidP="733B038C">
          <w:pPr>
            <w:pStyle w:val="Header"/>
            <w:ind w:left="-115"/>
          </w:pPr>
        </w:p>
      </w:tc>
      <w:tc>
        <w:tcPr>
          <w:tcW w:w="3120" w:type="dxa"/>
        </w:tcPr>
        <w:p w14:paraId="45A3A7C4" w14:textId="77777777" w:rsidR="733B038C" w:rsidRDefault="733B038C" w:rsidP="733B038C">
          <w:pPr>
            <w:pStyle w:val="Header"/>
            <w:jc w:val="center"/>
          </w:pPr>
        </w:p>
      </w:tc>
      <w:tc>
        <w:tcPr>
          <w:tcW w:w="3120" w:type="dxa"/>
        </w:tcPr>
        <w:p w14:paraId="3267D6DB" w14:textId="77777777" w:rsidR="733B038C" w:rsidRDefault="733B038C" w:rsidP="733B038C">
          <w:pPr>
            <w:pStyle w:val="Header"/>
            <w:ind w:right="-115"/>
            <w:jc w:val="right"/>
          </w:pPr>
        </w:p>
      </w:tc>
    </w:tr>
  </w:tbl>
  <w:p w14:paraId="278EEBC1"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3522" w14:textId="77777777" w:rsidR="00660A56" w:rsidRDefault="00660A56">
      <w:pPr>
        <w:spacing w:line="240" w:lineRule="auto"/>
      </w:pPr>
      <w:r>
        <w:separator/>
      </w:r>
    </w:p>
  </w:footnote>
  <w:footnote w:type="continuationSeparator" w:id="0">
    <w:p w14:paraId="22FA1F59" w14:textId="77777777" w:rsidR="00660A56" w:rsidRDefault="00660A56">
      <w:pPr>
        <w:spacing w:line="240" w:lineRule="auto"/>
      </w:pPr>
      <w:r>
        <w:continuationSeparator/>
      </w:r>
    </w:p>
  </w:footnote>
  <w:footnote w:type="continuationNotice" w:id="1">
    <w:p w14:paraId="13337C3E" w14:textId="77777777" w:rsidR="00660A56" w:rsidRDefault="00660A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274D1938" w14:textId="77777777" w:rsidTr="008830C9">
      <w:tc>
        <w:tcPr>
          <w:tcW w:w="3120" w:type="dxa"/>
        </w:tcPr>
        <w:p w14:paraId="5E8862AC" w14:textId="35FB4A58" w:rsidR="00604652" w:rsidRDefault="00604652" w:rsidP="00604652">
          <w:pPr>
            <w:pStyle w:val="Header"/>
          </w:pPr>
        </w:p>
      </w:tc>
      <w:tc>
        <w:tcPr>
          <w:tcW w:w="3120" w:type="dxa"/>
        </w:tcPr>
        <w:p w14:paraId="313E3CF2" w14:textId="77777777" w:rsidR="00904DBE" w:rsidRDefault="00904DBE" w:rsidP="00904DBE">
          <w:pPr>
            <w:pStyle w:val="Header"/>
            <w:jc w:val="center"/>
          </w:pPr>
        </w:p>
      </w:tc>
      <w:tc>
        <w:tcPr>
          <w:tcW w:w="3120" w:type="dxa"/>
        </w:tcPr>
        <w:p w14:paraId="3BB4EF4C"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3CD2E51"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3F957A86" w14:textId="77777777" w:rsidTr="00FD478C">
      <w:tc>
        <w:tcPr>
          <w:tcW w:w="3120" w:type="dxa"/>
        </w:tcPr>
        <w:p w14:paraId="576FCEB9" w14:textId="77777777" w:rsidR="733B038C" w:rsidRPr="00FD478C" w:rsidRDefault="00000000" w:rsidP="00FD478C">
          <w:pPr>
            <w:pStyle w:val="Header"/>
          </w:pPr>
          <w:sdt>
            <w:sdtPr>
              <w:id w:val="-376635527"/>
              <w:placeholder>
                <w:docPart w:val="923D67EFF26B42A59A6F047D87DB4065"/>
              </w:placeholder>
              <w:temporary/>
              <w:showingPlcHdr/>
              <w15:appearance w15:val="hidden"/>
            </w:sdtPr>
            <w:sdtContent>
              <w:r w:rsidR="00A75901" w:rsidRPr="00FD478C">
                <w:t>RUNNING HEAD TITLE</w:t>
              </w:r>
            </w:sdtContent>
          </w:sdt>
        </w:p>
      </w:tc>
      <w:tc>
        <w:tcPr>
          <w:tcW w:w="3120" w:type="dxa"/>
        </w:tcPr>
        <w:p w14:paraId="775A7748" w14:textId="77777777" w:rsidR="733B038C" w:rsidRDefault="733B038C" w:rsidP="733B038C">
          <w:pPr>
            <w:pStyle w:val="Header"/>
            <w:jc w:val="center"/>
          </w:pPr>
        </w:p>
      </w:tc>
      <w:tc>
        <w:tcPr>
          <w:tcW w:w="3120" w:type="dxa"/>
        </w:tcPr>
        <w:p w14:paraId="649EEA75" w14:textId="77777777" w:rsidR="733B038C" w:rsidRDefault="733B038C" w:rsidP="733B038C">
          <w:pPr>
            <w:pStyle w:val="Header"/>
            <w:ind w:right="-115"/>
            <w:jc w:val="right"/>
          </w:pPr>
        </w:p>
      </w:tc>
    </w:tr>
  </w:tbl>
  <w:p w14:paraId="648A2F5C"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1211"/>
    <w:multiLevelType w:val="hybridMultilevel"/>
    <w:tmpl w:val="7B5AC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171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1A"/>
    <w:rsid w:val="000C5F1A"/>
    <w:rsid w:val="002C3BE4"/>
    <w:rsid w:val="002F7E04"/>
    <w:rsid w:val="00371BD9"/>
    <w:rsid w:val="0042207D"/>
    <w:rsid w:val="004C683E"/>
    <w:rsid w:val="00500997"/>
    <w:rsid w:val="00530EF3"/>
    <w:rsid w:val="005936DA"/>
    <w:rsid w:val="00604652"/>
    <w:rsid w:val="00660A56"/>
    <w:rsid w:val="006C101C"/>
    <w:rsid w:val="006F4709"/>
    <w:rsid w:val="00702B81"/>
    <w:rsid w:val="00727711"/>
    <w:rsid w:val="0074264E"/>
    <w:rsid w:val="00796468"/>
    <w:rsid w:val="007D4A2B"/>
    <w:rsid w:val="007E2D6A"/>
    <w:rsid w:val="008078FA"/>
    <w:rsid w:val="00823731"/>
    <w:rsid w:val="0085229B"/>
    <w:rsid w:val="00904DBE"/>
    <w:rsid w:val="00A75901"/>
    <w:rsid w:val="00B5233A"/>
    <w:rsid w:val="00BA6612"/>
    <w:rsid w:val="00C26C30"/>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422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C5F1A"/>
    <w:rPr>
      <w:color w:val="605E5C"/>
      <w:shd w:val="clear" w:color="auto" w:fill="E1DFDD"/>
    </w:rPr>
  </w:style>
  <w:style w:type="paragraph" w:styleId="ListParagraph">
    <w:name w:val="List Paragraph"/>
    <w:basedOn w:val="Normal"/>
    <w:uiPriority w:val="34"/>
    <w:qFormat/>
    <w:rsid w:val="00852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consumerfinance.gov/documents/5588/cfpb_nfwbs-puf-user-guid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3D67EFF26B42A59A6F047D87DB4065"/>
        <w:category>
          <w:name w:val="General"/>
          <w:gallery w:val="placeholder"/>
        </w:category>
        <w:types>
          <w:type w:val="bbPlcHdr"/>
        </w:types>
        <w:behaviors>
          <w:behavior w:val="content"/>
        </w:behaviors>
        <w:guid w:val="{B9AB5759-83C8-48C0-93DB-2893007505B6}"/>
      </w:docPartPr>
      <w:docPartBody>
        <w:p w:rsidR="00000000" w:rsidRDefault="00000000">
          <w:pPr>
            <w:pStyle w:val="923D67EFF26B42A59A6F047D87DB4065"/>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82"/>
    <w:rsid w:val="0020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0F5BD91E14B3DB5F66CE68AB797DA">
    <w:name w:val="5190F5BD91E14B3DB5F66CE68AB797DA"/>
  </w:style>
  <w:style w:type="paragraph" w:customStyle="1" w:styleId="DA2EE9105AD441E9B5CA4C1F197BA8A8">
    <w:name w:val="DA2EE9105AD441E9B5CA4C1F197BA8A8"/>
  </w:style>
  <w:style w:type="paragraph" w:customStyle="1" w:styleId="34F0411882494D3E972FFF5CA92E747C">
    <w:name w:val="34F0411882494D3E972FFF5CA92E747C"/>
  </w:style>
  <w:style w:type="paragraph" w:customStyle="1" w:styleId="5FFB63917E3B4EFDA6DE49B81EB3A725">
    <w:name w:val="5FFB63917E3B4EFDA6DE49B81EB3A725"/>
  </w:style>
  <w:style w:type="paragraph" w:customStyle="1" w:styleId="D19ECA23D8C04ED5BF80939A397762AF">
    <w:name w:val="D19ECA23D8C04ED5BF80939A397762AF"/>
  </w:style>
  <w:style w:type="paragraph" w:customStyle="1" w:styleId="6F67EB9BD61447558B0E611EFF2DDB92">
    <w:name w:val="6F67EB9BD61447558B0E611EFF2DDB92"/>
  </w:style>
  <w:style w:type="paragraph" w:customStyle="1" w:styleId="5E8BFA22D97B432C8E84D817644C46E8">
    <w:name w:val="5E8BFA22D97B432C8E84D817644C46E8"/>
  </w:style>
  <w:style w:type="paragraph" w:customStyle="1" w:styleId="908EC7918A404A2BB6FC8DA5083A1BA4">
    <w:name w:val="908EC7918A404A2BB6FC8DA5083A1BA4"/>
  </w:style>
  <w:style w:type="paragraph" w:customStyle="1" w:styleId="1AE88FD382E0460A8AB812F3C7049910">
    <w:name w:val="1AE88FD382E0460A8AB812F3C7049910"/>
  </w:style>
  <w:style w:type="paragraph" w:customStyle="1" w:styleId="4131F45145AA4C1E8F5DB997E210116B">
    <w:name w:val="4131F45145AA4C1E8F5DB997E210116B"/>
  </w:style>
  <w:style w:type="character" w:styleId="Strong">
    <w:name w:val="Strong"/>
    <w:basedOn w:val="DefaultParagraphFont"/>
    <w:uiPriority w:val="22"/>
    <w:qFormat/>
    <w:rPr>
      <w:b/>
      <w:bCs/>
    </w:rPr>
  </w:style>
  <w:style w:type="paragraph" w:customStyle="1" w:styleId="53CE977750124437957AA48B055F1679">
    <w:name w:val="53CE977750124437957AA48B055F1679"/>
  </w:style>
  <w:style w:type="character" w:styleId="Emphasis">
    <w:name w:val="Emphasis"/>
    <w:basedOn w:val="DefaultParagraphFont"/>
    <w:uiPriority w:val="20"/>
    <w:qFormat/>
    <w:rPr>
      <w:i/>
      <w:iCs/>
    </w:rPr>
  </w:style>
  <w:style w:type="paragraph" w:customStyle="1" w:styleId="5555AE445FBC48C5B1174629FB4F23E1">
    <w:name w:val="5555AE445FBC48C5B1174629FB4F23E1"/>
  </w:style>
  <w:style w:type="paragraph" w:customStyle="1" w:styleId="A6E0259CC1124C9B82F345FD98A3BF47">
    <w:name w:val="A6E0259CC1124C9B82F345FD98A3BF47"/>
  </w:style>
  <w:style w:type="paragraph" w:customStyle="1" w:styleId="DF072A83A4BE4DC4A57188CFC94D6590">
    <w:name w:val="DF072A83A4BE4DC4A57188CFC94D6590"/>
  </w:style>
  <w:style w:type="paragraph" w:customStyle="1" w:styleId="BF3030848D7D48FD914E106A4F8AE099">
    <w:name w:val="BF3030848D7D48FD914E106A4F8AE099"/>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99A990C779E04832A06172CA508E70FA">
    <w:name w:val="99A990C779E04832A06172CA508E70FA"/>
  </w:style>
  <w:style w:type="paragraph" w:customStyle="1" w:styleId="A9126E03AF3A4E19AC6F28551038F8C9">
    <w:name w:val="A9126E03AF3A4E19AC6F28551038F8C9"/>
  </w:style>
  <w:style w:type="paragraph" w:customStyle="1" w:styleId="112042213B9B47ACAC666758F58EBA8F">
    <w:name w:val="112042213B9B47ACAC666758F58EBA8F"/>
  </w:style>
  <w:style w:type="paragraph" w:customStyle="1" w:styleId="A7211CDFBCA24F3AAF578CF6B590B970">
    <w:name w:val="A7211CDFBCA24F3AAF578CF6B590B970"/>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86821AE2C2DB45F899C4BD1BFD61A1B3">
    <w:name w:val="86821AE2C2DB45F899C4BD1BFD61A1B3"/>
  </w:style>
  <w:style w:type="paragraph" w:customStyle="1" w:styleId="40597BAE876443258FBB93187D69BE8E">
    <w:name w:val="40597BAE876443258FBB93187D69BE8E"/>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22C4CF82ABBF4B10A595819B50BC982C">
    <w:name w:val="22C4CF82ABBF4B10A595819B50BC982C"/>
  </w:style>
  <w:style w:type="paragraph" w:customStyle="1" w:styleId="F7784D2A38ED47F6ADD8364A2A4AFE9D">
    <w:name w:val="F7784D2A38ED47F6ADD8364A2A4AFE9D"/>
  </w:style>
  <w:style w:type="paragraph" w:customStyle="1" w:styleId="7E63CDCD95654E08AD22328CA908AD5E">
    <w:name w:val="7E63CDCD95654E08AD22328CA908AD5E"/>
  </w:style>
  <w:style w:type="paragraph" w:customStyle="1" w:styleId="E24B414FE00D45FBA76918C094DF88B2">
    <w:name w:val="E24B414FE00D45FBA76918C094DF88B2"/>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8457365244E54FB0A29F852302CEFCD1">
    <w:name w:val="8457365244E54FB0A29F852302CEFCD1"/>
  </w:style>
  <w:style w:type="paragraph" w:customStyle="1" w:styleId="B054052187C34DD99213602D2DAB3AB5">
    <w:name w:val="B054052187C34DD99213602D2DAB3AB5"/>
  </w:style>
  <w:style w:type="paragraph" w:customStyle="1" w:styleId="BA8BD081CEA64502BC4F2110C0AD2296">
    <w:name w:val="BA8BD081CEA64502BC4F2110C0AD2296"/>
  </w:style>
  <w:style w:type="paragraph" w:customStyle="1" w:styleId="10B6F4817F4141FFA380F25BF4E8BAA6">
    <w:name w:val="10B6F4817F4141FFA380F25BF4E8BAA6"/>
  </w:style>
  <w:style w:type="paragraph" w:customStyle="1" w:styleId="71068E118D13465B983FC7EEBDE193B8">
    <w:name w:val="71068E118D13465B983FC7EEBDE193B8"/>
  </w:style>
  <w:style w:type="paragraph" w:customStyle="1" w:styleId="B789658BB4DB4C0783232D7C06F41548">
    <w:name w:val="B789658BB4DB4C0783232D7C06F41548"/>
  </w:style>
  <w:style w:type="paragraph" w:customStyle="1" w:styleId="FE9891039F374D5B8BAA62BC5C17D12B">
    <w:name w:val="FE9891039F374D5B8BAA62BC5C17D12B"/>
  </w:style>
  <w:style w:type="paragraph" w:customStyle="1" w:styleId="5297CE00370D479AAFE03AB3D73358DE">
    <w:name w:val="5297CE00370D479AAFE03AB3D73358DE"/>
  </w:style>
  <w:style w:type="paragraph" w:customStyle="1" w:styleId="5F940E0633974550A6313FBE88BC2070">
    <w:name w:val="5F940E0633974550A6313FBE88BC2070"/>
  </w:style>
  <w:style w:type="paragraph" w:customStyle="1" w:styleId="4CC792AD86234FA7B5111276004FC33E">
    <w:name w:val="4CC792AD86234FA7B5111276004FC33E"/>
  </w:style>
  <w:style w:type="paragraph" w:customStyle="1" w:styleId="51D595D5756D4218ADD1705FD3463F52">
    <w:name w:val="51D595D5756D4218ADD1705FD3463F52"/>
  </w:style>
  <w:style w:type="paragraph" w:customStyle="1" w:styleId="F0BDA655A90648CF8B6D7179994A052F">
    <w:name w:val="F0BDA655A90648CF8B6D7179994A052F"/>
  </w:style>
  <w:style w:type="paragraph" w:customStyle="1" w:styleId="F7C5A744C0074A9589230D3914F9D917">
    <w:name w:val="F7C5A744C0074A9589230D3914F9D917"/>
  </w:style>
  <w:style w:type="paragraph" w:customStyle="1" w:styleId="89758285FA85423A95EC16DF7DC96DFC">
    <w:name w:val="89758285FA85423A95EC16DF7DC96DFC"/>
  </w:style>
  <w:style w:type="paragraph" w:customStyle="1" w:styleId="314C0D934005469D9EDAD73EA8D47B0D">
    <w:name w:val="314C0D934005469D9EDAD73EA8D47B0D"/>
  </w:style>
  <w:style w:type="paragraph" w:customStyle="1" w:styleId="B7F0659FDDA4493ABFD9822A52763741">
    <w:name w:val="B7F0659FDDA4493ABFD9822A52763741"/>
  </w:style>
  <w:style w:type="paragraph" w:customStyle="1" w:styleId="A8244E38808846A5A1609D4A9FA525C1">
    <w:name w:val="A8244E38808846A5A1609D4A9FA525C1"/>
  </w:style>
  <w:style w:type="paragraph" w:customStyle="1" w:styleId="AF123048C05A4A709D0178D3DECAED30">
    <w:name w:val="AF123048C05A4A709D0178D3DECAED30"/>
  </w:style>
  <w:style w:type="paragraph" w:customStyle="1" w:styleId="6E51833CD1ED4F9D92FD426B4B5199BA">
    <w:name w:val="6E51833CD1ED4F9D92FD426B4B5199BA"/>
  </w:style>
  <w:style w:type="paragraph" w:customStyle="1" w:styleId="C9B0AA1852EA4D4C9D1D8936D42C6AB9">
    <w:name w:val="C9B0AA1852EA4D4C9D1D8936D42C6AB9"/>
  </w:style>
  <w:style w:type="paragraph" w:customStyle="1" w:styleId="7DA8C97C15764D98A1E349F4C24873F7">
    <w:name w:val="7DA8C97C15764D98A1E349F4C24873F7"/>
  </w:style>
  <w:style w:type="paragraph" w:customStyle="1" w:styleId="F0F08EC3C61A4D0382E718AB586BCE31">
    <w:name w:val="F0F08EC3C61A4D0382E718AB586BCE31"/>
  </w:style>
  <w:style w:type="paragraph" w:customStyle="1" w:styleId="2B15FC4D08CB4E6A9BB75DF2934E32EE">
    <w:name w:val="2B15FC4D08CB4E6A9BB75DF2934E32EE"/>
  </w:style>
  <w:style w:type="paragraph" w:customStyle="1" w:styleId="C8066A1947184BD0AB9545549C2AF740">
    <w:name w:val="C8066A1947184BD0AB9545549C2AF740"/>
  </w:style>
  <w:style w:type="paragraph" w:customStyle="1" w:styleId="A45D770B355C4B47B3437E806E30F000">
    <w:name w:val="A45D770B355C4B47B3437E806E30F000"/>
  </w:style>
  <w:style w:type="paragraph" w:customStyle="1" w:styleId="CDD8F972E93C4EB8BEA0288635AFDC20">
    <w:name w:val="CDD8F972E93C4EB8BEA0288635AFDC20"/>
  </w:style>
  <w:style w:type="paragraph" w:customStyle="1" w:styleId="9D3272F7A6054C3AB8C238DAE58DF1B8">
    <w:name w:val="9D3272F7A6054C3AB8C238DAE58DF1B8"/>
  </w:style>
  <w:style w:type="paragraph" w:customStyle="1" w:styleId="B10C242EE5A64DDB818D891E5E21B359">
    <w:name w:val="B10C242EE5A64DDB818D891E5E21B359"/>
  </w:style>
  <w:style w:type="paragraph" w:customStyle="1" w:styleId="5D6707BB4659478496FA1E02BAE92BC7">
    <w:name w:val="5D6707BB4659478496FA1E02BAE92BC7"/>
  </w:style>
  <w:style w:type="paragraph" w:customStyle="1" w:styleId="0A53D03BB615467388168B5CA10E240C">
    <w:name w:val="0A53D03BB615467388168B5CA10E240C"/>
  </w:style>
  <w:style w:type="paragraph" w:customStyle="1" w:styleId="02CFAA066B4843BA92E14FE860EFB75C">
    <w:name w:val="02CFAA066B4843BA92E14FE860EFB75C"/>
  </w:style>
  <w:style w:type="paragraph" w:customStyle="1" w:styleId="09D0644ECAF74134BDD97BC3FCE4F626">
    <w:name w:val="09D0644ECAF74134BDD97BC3FCE4F626"/>
  </w:style>
  <w:style w:type="paragraph" w:customStyle="1" w:styleId="D04CCD13641F418681DC1231638FA159">
    <w:name w:val="D04CCD13641F418681DC1231638FA159"/>
  </w:style>
  <w:style w:type="paragraph" w:customStyle="1" w:styleId="C3FE6336876B435C810556A956DF5808">
    <w:name w:val="C3FE6336876B435C810556A956DF5808"/>
  </w:style>
  <w:style w:type="paragraph" w:customStyle="1" w:styleId="40C82DF31CB143BDA105574B25BA4589">
    <w:name w:val="40C82DF31CB143BDA105574B25BA4589"/>
  </w:style>
  <w:style w:type="paragraph" w:customStyle="1" w:styleId="3560A69A6E9A4E6EACE30362D62483CE">
    <w:name w:val="3560A69A6E9A4E6EACE30362D62483CE"/>
  </w:style>
  <w:style w:type="paragraph" w:customStyle="1" w:styleId="E5E73A05C2C4446BA7CEA361239E5B26">
    <w:name w:val="E5E73A05C2C4446BA7CEA361239E5B26"/>
  </w:style>
  <w:style w:type="paragraph" w:customStyle="1" w:styleId="84C7FAC366FF4813A28E5AE6522CD058">
    <w:name w:val="84C7FAC366FF4813A28E5AE6522CD058"/>
  </w:style>
  <w:style w:type="paragraph" w:customStyle="1" w:styleId="64F09AE65C1249EE962A0FB16FF93537">
    <w:name w:val="64F09AE65C1249EE962A0FB16FF93537"/>
  </w:style>
  <w:style w:type="paragraph" w:customStyle="1" w:styleId="34FB2EB0FC0649C0A26C43C38752C1D5">
    <w:name w:val="34FB2EB0FC0649C0A26C43C38752C1D5"/>
  </w:style>
  <w:style w:type="paragraph" w:customStyle="1" w:styleId="891772C76EDF499BBFEE2A9ECBB4EF1C">
    <w:name w:val="891772C76EDF499BBFEE2A9ECBB4EF1C"/>
  </w:style>
  <w:style w:type="paragraph" w:customStyle="1" w:styleId="4C1FD37740DD4D188E5DD30B2338B715">
    <w:name w:val="4C1FD37740DD4D188E5DD30B2338B715"/>
  </w:style>
  <w:style w:type="paragraph" w:customStyle="1" w:styleId="C1401BB4E84F4181BC03C89422E650B3">
    <w:name w:val="C1401BB4E84F4181BC03C89422E650B3"/>
  </w:style>
  <w:style w:type="paragraph" w:customStyle="1" w:styleId="B42519AB019145A486374BDA8D4EE430">
    <w:name w:val="B42519AB019145A486374BDA8D4EE430"/>
  </w:style>
  <w:style w:type="paragraph" w:customStyle="1" w:styleId="4E9D15CAEBBE43F1B77D8A4C2F63C4EB">
    <w:name w:val="4E9D15CAEBBE43F1B77D8A4C2F63C4EB"/>
  </w:style>
  <w:style w:type="paragraph" w:customStyle="1" w:styleId="657524E20A1C4333820DDA2A3FD9DFD6">
    <w:name w:val="657524E20A1C4333820DDA2A3FD9DFD6"/>
  </w:style>
  <w:style w:type="paragraph" w:customStyle="1" w:styleId="55344E8603B449E6B90482D4B2A39670">
    <w:name w:val="55344E8603B449E6B90482D4B2A39670"/>
  </w:style>
  <w:style w:type="paragraph" w:customStyle="1" w:styleId="300A7844B844419280B89395FE36F8B8">
    <w:name w:val="300A7844B844419280B89395FE36F8B8"/>
  </w:style>
  <w:style w:type="paragraph" w:customStyle="1" w:styleId="61F5ADC8A5EE44458D536E1632711C61">
    <w:name w:val="61F5ADC8A5EE44458D536E1632711C61"/>
  </w:style>
  <w:style w:type="paragraph" w:customStyle="1" w:styleId="086CE95C6DCB43118C6AFE5285AF5263">
    <w:name w:val="086CE95C6DCB43118C6AFE5285AF5263"/>
  </w:style>
  <w:style w:type="paragraph" w:customStyle="1" w:styleId="4DAA8B8D160A414B94E4E81C4A199DD0">
    <w:name w:val="4DAA8B8D160A414B94E4E81C4A199DD0"/>
  </w:style>
  <w:style w:type="paragraph" w:customStyle="1" w:styleId="E64163AB5C164859927606D8A59A58C8">
    <w:name w:val="E64163AB5C164859927606D8A59A58C8"/>
  </w:style>
  <w:style w:type="paragraph" w:customStyle="1" w:styleId="A5EBA40847FE4D589EFD22939FFD0A1F">
    <w:name w:val="A5EBA40847FE4D589EFD22939FFD0A1F"/>
  </w:style>
  <w:style w:type="paragraph" w:customStyle="1" w:styleId="1E4B22467DEA4C8481918B519B8C83A6">
    <w:name w:val="1E4B22467DEA4C8481918B519B8C83A6"/>
  </w:style>
  <w:style w:type="paragraph" w:customStyle="1" w:styleId="923D67EFF26B42A59A6F047D87DB4065">
    <w:name w:val="923D67EFF26B42A59A6F047D87DB4065"/>
  </w:style>
  <w:style w:type="paragraph" w:customStyle="1" w:styleId="C54595F903BE41BF98A480501595BD54">
    <w:name w:val="C54595F903BE41BF98A480501595BD54"/>
  </w:style>
  <w:style w:type="paragraph" w:customStyle="1" w:styleId="14536BC2A7E3475FA5E310AC36723440">
    <w:name w:val="14536BC2A7E3475FA5E310AC36723440"/>
  </w:style>
  <w:style w:type="paragraph" w:customStyle="1" w:styleId="EFC7F77A72C74F67957068739751EAB4">
    <w:name w:val="EFC7F77A72C74F67957068739751EAB4"/>
  </w:style>
  <w:style w:type="paragraph" w:customStyle="1" w:styleId="B898E3DC47F043CA9053E152543F9E24">
    <w:name w:val="B898E3DC47F043CA9053E152543F9E24"/>
  </w:style>
  <w:style w:type="paragraph" w:customStyle="1" w:styleId="3A81E81CBE2E414CA8C1D099EF6549F6">
    <w:name w:val="3A81E81CBE2E414CA8C1D099EF6549F6"/>
  </w:style>
  <w:style w:type="paragraph" w:customStyle="1" w:styleId="D4AEFF6AF2C2423F855DCF6988D2A2FE">
    <w:name w:val="D4AEFF6AF2C2423F855DCF6988D2A2FE"/>
  </w:style>
  <w:style w:type="paragraph" w:customStyle="1" w:styleId="D9E8CA34B92F48E883F4B75A4C4192C2">
    <w:name w:val="D9E8CA34B92F48E883F4B75A4C4192C2"/>
  </w:style>
  <w:style w:type="paragraph" w:customStyle="1" w:styleId="819241B03477423DAC11126643AFE968">
    <w:name w:val="819241B03477423DAC11126643AFE968"/>
  </w:style>
  <w:style w:type="character" w:styleId="Hyperlink">
    <w:name w:val="Hyperlink"/>
    <w:basedOn w:val="DefaultParagraphFont"/>
    <w:uiPriority w:val="99"/>
    <w:unhideWhenUsed/>
    <w:rPr>
      <w:color w:val="467886" w:themeColor="hyperlink"/>
      <w:u w:val="single"/>
    </w:rPr>
  </w:style>
  <w:style w:type="paragraph" w:customStyle="1" w:styleId="7DD77E464F7E4441813C6DA1FC32F0F4">
    <w:name w:val="7DD77E464F7E4441813C6DA1FC32F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2024-03-21T20:14:00Z</dcterms:created>
  <dcterms:modified xsi:type="dcterms:W3CDTF">2024-03-21T20:34:00Z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